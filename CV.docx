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de host principal"/>
      </w:tblPr>
      <w:tblGrid>
        <w:gridCol w:w="3784"/>
        <w:gridCol w:w="6738"/>
      </w:tblGrid>
      <w:tr w:rsidR="002C2CDD" w:rsidRPr="00906BEE" w14:paraId="5F3C8B57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164CD209" w14:textId="2E77787D" w:rsidR="00523479" w:rsidRPr="00906BEE" w:rsidRDefault="00CC2D8A" w:rsidP="00523479">
            <w:pPr>
              <w:pStyle w:val="Iniciales"/>
            </w:pPr>
            <w:r>
              <w:rPr>
                <w:noProof/>
                <w:lang w:bidi="es-ES"/>
              </w:rPr>
              <w:drawing>
                <wp:anchor distT="0" distB="0" distL="114300" distR="114300" simplePos="0" relativeHeight="251660288" behindDoc="0" locked="0" layoutInCell="1" allowOverlap="1" wp14:anchorId="3856253C" wp14:editId="6841F1E4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-600710</wp:posOffset>
                  </wp:positionV>
                  <wp:extent cx="2247900" cy="2018030"/>
                  <wp:effectExtent l="76200" t="76200" r="76200" b="1010920"/>
                  <wp:wrapNone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 24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137" r="12531"/>
                          <a:stretch/>
                        </pic:blipFill>
                        <pic:spPr bwMode="auto">
                          <a:xfrm>
                            <a:off x="0" y="0"/>
                            <a:ext cx="2247900" cy="201803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chemeClr val="accent1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B0EC9">
              <w:rPr>
                <w:noProof/>
                <w:lang w:bidi="es-E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244BE539" wp14:editId="7EA8AE70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-511810</wp:posOffset>
                      </wp:positionV>
                      <wp:extent cx="6665595" cy="1810385"/>
                      <wp:effectExtent l="0" t="0" r="1905" b="0"/>
                      <wp:wrapNone/>
                      <wp:docPr id="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ectángulo rojo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rojo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lanco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E3B0C7" id="Grupo 1" o:spid="_x0000_s1026" style="position:absolute;margin-left:.65pt;margin-top:-40.3pt;width:524.85pt;height:142.55pt;z-index:-251657216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">
        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roj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Círculo bl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</w:p>
          <w:p w14:paraId="1C2270AC" w14:textId="77777777" w:rsidR="00A50939" w:rsidRPr="00906BEE" w:rsidRDefault="00437A5B" w:rsidP="007569C1">
            <w:pPr>
              <w:pStyle w:val="Ttulo3"/>
            </w:pPr>
            <w:sdt>
              <w:sdtPr>
                <w:alias w:val="Objetivo:"/>
                <w:tag w:val="Objetivo:"/>
                <w:id w:val="319159961"/>
                <w:placeholder>
                  <w:docPart w:val="37884ED57316454882BBABB599F1A357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rPr>
                    <w:lang w:bidi="es-ES"/>
                  </w:rPr>
                  <w:t>Objetivo</w:t>
                </w:r>
              </w:sdtContent>
            </w:sdt>
          </w:p>
          <w:p w14:paraId="4581CA02" w14:textId="6E5A252D" w:rsidR="002C2CDD" w:rsidRPr="00906BEE" w:rsidRDefault="000415BA" w:rsidP="000415BA">
            <w:r>
              <w:t>Desarrollador Web Junior, 18 años</w:t>
            </w:r>
            <w:r w:rsidR="006B4022">
              <w:t>. Estudiante autodidacta y amante de la puntualidad</w:t>
            </w:r>
          </w:p>
          <w:p w14:paraId="1F2F8B91" w14:textId="77777777" w:rsidR="002C2CDD" w:rsidRPr="00906BEE" w:rsidRDefault="00437A5B" w:rsidP="007569C1">
            <w:pPr>
              <w:pStyle w:val="Ttulo3"/>
            </w:pPr>
            <w:sdt>
              <w:sdtPr>
                <w:alias w:val="Aptitudes:"/>
                <w:tag w:val="Aptitudes:"/>
                <w:id w:val="1490835561"/>
                <w:placeholder>
                  <w:docPart w:val="BCC94ED357544C419DF1C79F91803DA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Aptitudes</w:t>
                </w:r>
              </w:sdtContent>
            </w:sdt>
          </w:p>
          <w:p w14:paraId="6CC82EF2" w14:textId="2763A8AE" w:rsidR="00CD4CDD" w:rsidRPr="00CD4CDD" w:rsidRDefault="00CD4CDD" w:rsidP="00741125">
            <w:pPr>
              <w:rPr>
                <w:b/>
                <w:bCs/>
              </w:rPr>
            </w:pPr>
            <w:r w:rsidRPr="00CD4CDD">
              <w:rPr>
                <w:b/>
                <w:bCs/>
              </w:rPr>
              <w:t xml:space="preserve">AVANZADO: </w:t>
            </w:r>
          </w:p>
          <w:p w14:paraId="7037315F" w14:textId="76F9EB63" w:rsidR="007C238F" w:rsidRDefault="007C238F" w:rsidP="00741125">
            <w:r>
              <w:t>HTML y CSS</w:t>
            </w:r>
          </w:p>
          <w:p w14:paraId="7F7366B4" w14:textId="3782FBC5" w:rsidR="007C238F" w:rsidRPr="00CD4CDD" w:rsidRDefault="007C238F" w:rsidP="00741125">
            <w:pPr>
              <w:rPr>
                <w:lang w:val="es-PE"/>
              </w:rPr>
            </w:pPr>
            <w:r w:rsidRPr="00CD4CDD">
              <w:rPr>
                <w:lang w:val="es-PE"/>
              </w:rPr>
              <w:t>Responsive Design</w:t>
            </w:r>
          </w:p>
          <w:p w14:paraId="772616ED" w14:textId="02D3C3A5" w:rsidR="007C238F" w:rsidRDefault="00CD4CDD" w:rsidP="00741125">
            <w:pPr>
              <w:rPr>
                <w:lang w:val="es-PE"/>
              </w:rPr>
            </w:pPr>
            <w:r w:rsidRPr="00CD4CDD">
              <w:rPr>
                <w:lang w:val="es-PE"/>
              </w:rPr>
              <w:t>JavaScript</w:t>
            </w:r>
            <w:r w:rsidR="007C238F" w:rsidRPr="00CD4CDD">
              <w:rPr>
                <w:lang w:val="es-PE"/>
              </w:rPr>
              <w:t xml:space="preserve"> </w:t>
            </w:r>
          </w:p>
          <w:p w14:paraId="11053FB3" w14:textId="154BA340" w:rsidR="00994D5B" w:rsidRPr="00CD4CDD" w:rsidRDefault="00994D5B" w:rsidP="00741125">
            <w:pPr>
              <w:rPr>
                <w:lang w:val="es-PE"/>
              </w:rPr>
            </w:pPr>
            <w:r>
              <w:rPr>
                <w:lang w:val="es-PE"/>
              </w:rPr>
              <w:t>Python</w:t>
            </w:r>
          </w:p>
          <w:p w14:paraId="5B74E99D" w14:textId="354AE278" w:rsidR="00CD4CDD" w:rsidRDefault="00CD4CDD" w:rsidP="00741125">
            <w:pPr>
              <w:rPr>
                <w:lang w:val="es-PE"/>
              </w:rPr>
            </w:pPr>
          </w:p>
          <w:p w14:paraId="14DEE578" w14:textId="6CC562F2" w:rsidR="00CD4CDD" w:rsidRDefault="00CD4CDD" w:rsidP="00741125">
            <w:pPr>
              <w:rPr>
                <w:b/>
                <w:bCs/>
                <w:lang w:val="es-PE"/>
              </w:rPr>
            </w:pPr>
            <w:r w:rsidRPr="00CD4CDD">
              <w:rPr>
                <w:b/>
                <w:bCs/>
                <w:lang w:val="es-PE"/>
              </w:rPr>
              <w:t>INTERMEDIO:</w:t>
            </w:r>
          </w:p>
          <w:p w14:paraId="6B71DFC3" w14:textId="4EEA0522" w:rsidR="00CD4CDD" w:rsidRPr="00994D5B" w:rsidRDefault="00994D5B" w:rsidP="00741125">
            <w:pPr>
              <w:rPr>
                <w:lang w:val="es-PE"/>
              </w:rPr>
            </w:pPr>
            <w:r w:rsidRPr="00CD4CDD">
              <w:rPr>
                <w:lang w:val="es-PE"/>
              </w:rPr>
              <w:t>Git y GitHub</w:t>
            </w:r>
          </w:p>
          <w:p w14:paraId="4C9EF1EC" w14:textId="11D2273B" w:rsidR="00CD4CDD" w:rsidRPr="00994D5B" w:rsidRDefault="000F062F" w:rsidP="00741125">
            <w:pPr>
              <w:rPr>
                <w:lang w:val="en-US"/>
              </w:rPr>
            </w:pPr>
            <w:r w:rsidRPr="00994D5B">
              <w:rPr>
                <w:lang w:val="en-US"/>
              </w:rPr>
              <w:t>React</w:t>
            </w:r>
          </w:p>
          <w:p w14:paraId="5837FD36" w14:textId="5668F7F3" w:rsidR="00CD4CDD" w:rsidRPr="00994D5B" w:rsidRDefault="000F062F" w:rsidP="00741125">
            <w:pPr>
              <w:rPr>
                <w:lang w:val="en-US"/>
              </w:rPr>
            </w:pPr>
            <w:r w:rsidRPr="00994D5B">
              <w:rPr>
                <w:lang w:val="en-US"/>
              </w:rPr>
              <w:t>Ubuntu (Linux)</w:t>
            </w:r>
          </w:p>
          <w:p w14:paraId="3EB08183" w14:textId="77777777" w:rsidR="007C238F" w:rsidRPr="00994D5B" w:rsidRDefault="007C238F" w:rsidP="00741125">
            <w:pPr>
              <w:rPr>
                <w:lang w:val="en-US"/>
              </w:rPr>
            </w:pPr>
          </w:p>
          <w:p w14:paraId="16D7049B" w14:textId="77777777" w:rsidR="007C238F" w:rsidRPr="00994D5B" w:rsidRDefault="007C238F" w:rsidP="00741125">
            <w:pPr>
              <w:rPr>
                <w:lang w:val="en-US"/>
              </w:rPr>
            </w:pPr>
          </w:p>
          <w:p w14:paraId="7E09EF2C" w14:textId="0DEA5646" w:rsidR="007C238F" w:rsidRPr="00994D5B" w:rsidRDefault="007C238F" w:rsidP="00741125">
            <w:pPr>
              <w:rPr>
                <w:lang w:val="en-US"/>
              </w:rPr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Diseño de tabla de título"/>
            </w:tblPr>
            <w:tblGrid>
              <w:gridCol w:w="6738"/>
            </w:tblGrid>
            <w:tr w:rsidR="00C612DA" w:rsidRPr="00906BEE" w14:paraId="31D9AAB5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5E295F59" w14:textId="31D91C1C" w:rsidR="00C612DA" w:rsidRPr="00906BEE" w:rsidRDefault="00437A5B" w:rsidP="00C612DA">
                  <w:pPr>
                    <w:pStyle w:val="Ttulo1"/>
                    <w:outlineLvl w:val="0"/>
                  </w:pPr>
                  <w:sdt>
                    <w:sdtPr>
                      <w:alias w:val="Escriba su nombre:"/>
                      <w:tag w:val="Escriba su nombre:"/>
                      <w:id w:val="-296147368"/>
                      <w:placeholder>
                        <w:docPart w:val="6660804980D64F8A8A4C728908DEDF22"/>
                      </w:placeholder>
                      <w15:appearance w15:val="hidden"/>
                    </w:sdtPr>
                    <w:sdtEndPr/>
                    <w:sdtContent>
                      <w:r w:rsidR="009D1C24">
                        <w:t>Adriel pezo VIZCARRA</w:t>
                      </w:r>
                    </w:sdtContent>
                  </w:sdt>
                </w:p>
                <w:p w14:paraId="743BB69D" w14:textId="06E99105" w:rsidR="00906BEE" w:rsidRPr="00906BEE" w:rsidRDefault="00437A5B" w:rsidP="00906BEE">
                  <w:pPr>
                    <w:pStyle w:val="Ttulo2"/>
                    <w:outlineLvl w:val="1"/>
                  </w:pPr>
                  <w:sdt>
                    <w:sdtPr>
                      <w:alias w:val="Escriba la profesión o el sector:"/>
                      <w:tag w:val="Escriba la profesión o el sector:"/>
                      <w:id w:val="-223601802"/>
                      <w:placeholder>
                        <w:docPart w:val="B5E59941960744C19F95406C85772B33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D1C24">
                        <w:t>DESARROLLADOR WEB</w:t>
                      </w:r>
                    </w:sdtContent>
                  </w:sdt>
                  <w:r w:rsidR="007D6458" w:rsidRPr="007D6458">
                    <w:rPr>
                      <w:lang w:bidi="es-ES"/>
                    </w:rPr>
                    <w:t xml:space="preserve"> | </w:t>
                  </w:r>
                  <w:sdt>
                    <w:sdtPr>
                      <w:alias w:val="Vínculo a otras propiedades en línea:"/>
                      <w:tag w:val="Vínculo a otras propiedades en línea:"/>
                      <w:id w:val="-760060136"/>
                      <w:placeholder>
                        <w:docPart w:val="AC8AB8E6F0794F518BEBA377491F13F5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D1C24" w:rsidRPr="009D1C24">
                        <w:t>https://adpezviz.000webhostapp.com</w:t>
                      </w:r>
                    </w:sdtContent>
                  </w:sdt>
                </w:p>
              </w:tc>
            </w:tr>
          </w:tbl>
          <w:p w14:paraId="568EFC98" w14:textId="29776FC7" w:rsidR="002C2CDD" w:rsidRPr="00906BEE" w:rsidRDefault="00437A5B" w:rsidP="007C238F">
            <w:pPr>
              <w:pStyle w:val="Ttulo3"/>
            </w:pPr>
            <w:sdt>
              <w:sdtPr>
                <w:alias w:val="Experiencia:"/>
                <w:tag w:val="Experiencia:"/>
                <w:id w:val="1217937480"/>
                <w:placeholder>
                  <w:docPart w:val="5E6D49BCFF344C218D9C79317D02803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Experiencia</w:t>
                </w:r>
              </w:sdtContent>
            </w:sdt>
          </w:p>
          <w:p w14:paraId="467D2A6F" w14:textId="51147D8D" w:rsidR="002C2CDD" w:rsidRPr="00906BEE" w:rsidRDefault="009D1C24" w:rsidP="007569C1">
            <w:pPr>
              <w:pStyle w:val="Ttulo4"/>
            </w:pPr>
            <w:r>
              <w:t>desarrollador freelance</w:t>
            </w:r>
            <w:r w:rsidR="002C2CDD" w:rsidRPr="00906BEE">
              <w:rPr>
                <w:lang w:bidi="es-ES"/>
              </w:rPr>
              <w:t xml:space="preserve"> • </w:t>
            </w:r>
            <w:r>
              <w:t>workana</w:t>
            </w:r>
            <w:r w:rsidR="002C2CDD" w:rsidRPr="00906BEE">
              <w:rPr>
                <w:lang w:bidi="es-ES"/>
              </w:rPr>
              <w:t xml:space="preserve"> • </w:t>
            </w:r>
            <w:r w:rsidR="00994D5B">
              <w:t>Actualidad</w:t>
            </w:r>
          </w:p>
          <w:p w14:paraId="4AD1CEA6" w14:textId="3825F47B" w:rsidR="002C2CDD" w:rsidRPr="00906BEE" w:rsidRDefault="007C238F" w:rsidP="007569C1">
            <w:r>
              <w:t>Cree, d</w:t>
            </w:r>
            <w:r w:rsidR="00B72069">
              <w:t>esarrollé y finalice proyectos web para clientes en todo Latinoamérica y EE.UU.</w:t>
            </w:r>
          </w:p>
          <w:p w14:paraId="6DF1867A" w14:textId="77777777" w:rsidR="002C2CDD" w:rsidRPr="00906BEE" w:rsidRDefault="00437A5B" w:rsidP="007569C1">
            <w:pPr>
              <w:pStyle w:val="Ttulo3"/>
            </w:pPr>
            <w:sdt>
              <w:sdtPr>
                <w:alias w:val="Educación:"/>
                <w:tag w:val="Educación:"/>
                <w:id w:val="1349516922"/>
                <w:placeholder>
                  <w:docPart w:val="A4FFE77D45D64AC8BBC0CE5B3464197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Formación</w:t>
                </w:r>
              </w:sdtContent>
            </w:sdt>
          </w:p>
          <w:p w14:paraId="65C0DDCB" w14:textId="794684DF" w:rsidR="002C2CDD" w:rsidRPr="00906BEE" w:rsidRDefault="009D1C24" w:rsidP="007569C1">
            <w:pPr>
              <w:pStyle w:val="Ttulo4"/>
            </w:pPr>
            <w:r>
              <w:t>escuela secundaria</w:t>
            </w:r>
            <w:r w:rsidR="002C2CDD" w:rsidRPr="00906BEE">
              <w:rPr>
                <w:lang w:bidi="es-ES"/>
              </w:rPr>
              <w:t xml:space="preserve"> • </w:t>
            </w:r>
            <w:r>
              <w:t>diciEMBRE 2020</w:t>
            </w:r>
            <w:r w:rsidR="002C2CDD" w:rsidRPr="00906BEE">
              <w:rPr>
                <w:lang w:bidi="es-ES"/>
              </w:rPr>
              <w:t xml:space="preserve"> • </w:t>
            </w:r>
            <w:r>
              <w:t>i.e. mercedes cabello de carbonera</w:t>
            </w:r>
          </w:p>
          <w:p w14:paraId="3309AF1B" w14:textId="25CA2377" w:rsidR="002C2CDD" w:rsidRPr="00906BEE" w:rsidRDefault="00D54895" w:rsidP="007569C1">
            <w:r>
              <w:t>Finalización de los estudios secundarios</w:t>
            </w:r>
          </w:p>
          <w:p w14:paraId="158F6A0A" w14:textId="2BEAF64C" w:rsidR="002C2CDD" w:rsidRPr="00906BEE" w:rsidRDefault="009D1C24" w:rsidP="007569C1">
            <w:pPr>
              <w:pStyle w:val="Ttulo4"/>
            </w:pPr>
            <w:r>
              <w:t>ingenería de sistemas</w:t>
            </w:r>
            <w:r w:rsidR="002C2CDD" w:rsidRPr="00906BEE">
              <w:rPr>
                <w:lang w:bidi="es-ES"/>
              </w:rPr>
              <w:t xml:space="preserve"> • </w:t>
            </w:r>
            <w:r>
              <w:t>actualidad</w:t>
            </w:r>
            <w:r w:rsidR="002C2CDD" w:rsidRPr="00906BEE">
              <w:rPr>
                <w:lang w:bidi="es-ES"/>
              </w:rPr>
              <w:t xml:space="preserve"> • </w:t>
            </w:r>
            <w:r>
              <w:t>universidad católica de santa maría</w:t>
            </w:r>
          </w:p>
          <w:p w14:paraId="59C345C1" w14:textId="3ACC6922" w:rsidR="00F35AD6" w:rsidRDefault="00D54895" w:rsidP="007569C1">
            <w:r>
              <w:t xml:space="preserve">Desde el 2021, actualmente estudiando en el </w:t>
            </w:r>
            <w:r w:rsidR="00994D5B">
              <w:t>1er</w:t>
            </w:r>
            <w:r>
              <w:t xml:space="preserve"> año la carrera de la Ingeniería de Sistemas, </w:t>
            </w:r>
          </w:p>
          <w:p w14:paraId="308AEA9C" w14:textId="4F3ACCD3" w:rsidR="00F35AD6" w:rsidRPr="00906BEE" w:rsidRDefault="00F35AD6" w:rsidP="00F35AD6">
            <w:pPr>
              <w:pStyle w:val="Ttulo4"/>
            </w:pPr>
            <w:r>
              <w:t>TECNOLOGÍAS WEB</w:t>
            </w:r>
            <w:r w:rsidRPr="00906BEE">
              <w:rPr>
                <w:lang w:bidi="es-ES"/>
              </w:rPr>
              <w:t xml:space="preserve"> • </w:t>
            </w:r>
            <w:r>
              <w:t>actualidad</w:t>
            </w:r>
            <w:r w:rsidRPr="00906BEE">
              <w:rPr>
                <w:lang w:bidi="es-ES"/>
              </w:rPr>
              <w:t xml:space="preserve"> • </w:t>
            </w:r>
            <w:r>
              <w:t>platzi</w:t>
            </w:r>
          </w:p>
          <w:p w14:paraId="5DC02CFE" w14:textId="72FD35DE" w:rsidR="00F35AD6" w:rsidRPr="00F35AD6" w:rsidRDefault="00F35AD6" w:rsidP="007569C1">
            <w:pPr>
              <w:rPr>
                <w:u w:val="single"/>
              </w:rPr>
            </w:pPr>
            <w:r>
              <w:t>Constantemente actualizándome en tecnologías informática mediante la plataforma educativa Platzi</w:t>
            </w:r>
          </w:p>
          <w:p w14:paraId="71C42C87" w14:textId="6ECAF7A2" w:rsidR="002C2CDD" w:rsidRPr="00906BEE" w:rsidRDefault="009D1C24" w:rsidP="007569C1">
            <w:pPr>
              <w:pStyle w:val="Ttulo3"/>
            </w:pPr>
            <w:r>
              <w:t>idiomas</w:t>
            </w:r>
          </w:p>
          <w:p w14:paraId="51EA0AD9" w14:textId="77777777" w:rsidR="00741125" w:rsidRDefault="009D1C24" w:rsidP="00741125">
            <w:r>
              <w:t>ESPAÑOL                                                                 NATIVO</w:t>
            </w:r>
          </w:p>
          <w:p w14:paraId="21BA5CAF" w14:textId="77777777" w:rsidR="009D1C24" w:rsidRDefault="009D1C24" w:rsidP="00741125">
            <w:r>
              <w:t>INGLES                                                                     B2</w:t>
            </w:r>
          </w:p>
          <w:p w14:paraId="0DED2F4E" w14:textId="708A7F23" w:rsidR="009D1C24" w:rsidRPr="00906BEE" w:rsidRDefault="009D1C24" w:rsidP="00741125">
            <w:r>
              <w:t>FRANCÉS                                                                 A1</w:t>
            </w:r>
          </w:p>
        </w:tc>
      </w:tr>
    </w:tbl>
    <w:p w14:paraId="7C92BC3A" w14:textId="77777777" w:rsidR="00C62C50" w:rsidRDefault="00C62C50" w:rsidP="00826A10"/>
    <w:sectPr w:rsidR="00C62C50" w:rsidSect="00026FD9">
      <w:headerReference w:type="default" r:id="rId11"/>
      <w:footerReference w:type="default" r:id="rId12"/>
      <w:footerReference w:type="first" r:id="rId13"/>
      <w:pgSz w:w="11906" w:h="16838" w:code="9"/>
      <w:pgMar w:top="862" w:right="692" w:bottom="2302" w:left="692" w:header="567" w:footer="13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F54D6" w14:textId="77777777" w:rsidR="00437A5B" w:rsidRDefault="00437A5B" w:rsidP="00713050">
      <w:pPr>
        <w:spacing w:line="240" w:lineRule="auto"/>
      </w:pPr>
      <w:r>
        <w:separator/>
      </w:r>
    </w:p>
  </w:endnote>
  <w:endnote w:type="continuationSeparator" w:id="0">
    <w:p w14:paraId="2F80EE20" w14:textId="77777777" w:rsidR="00437A5B" w:rsidRDefault="00437A5B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630"/>
      <w:gridCol w:w="2630"/>
      <w:gridCol w:w="2631"/>
      <w:gridCol w:w="2631"/>
    </w:tblGrid>
    <w:tr w:rsidR="00C2098A" w14:paraId="074B6B4C" w14:textId="77777777" w:rsidTr="00826A1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1D4E73E" w14:textId="77777777" w:rsidR="00C2098A" w:rsidRDefault="00CA3DF1" w:rsidP="00684488">
          <w:pPr>
            <w:pStyle w:val="Piedepgina"/>
          </w:pPr>
          <w:r w:rsidRPr="00CA3DF1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256FEC89" wp14:editId="51D21345">
                    <wp:extent cx="329184" cy="329184"/>
                    <wp:effectExtent l="0" t="0" r="0" b="0"/>
                    <wp:docPr id="16" name="Grupo 102" title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Elipse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a lib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á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311C0FF" id="Grupo 102" o:spid="_x0000_s1026" alt="Título: 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GaDU&#10;nlMIAAA3OQAADgAAAAAAAAAAAAAAAAAuAgAAZHJzL2Uyb0RvYy54bWxQSwECLQAUAAYACAAAACEA&#10;aEcb0NgAAAADAQAADwAAAAAAAAAAAAAAAACtCgAAZHJzL2Rvd25yZXYueG1sUEsFBgAAAAAEAAQA&#10;8wAAALILAAAAAA==&#10;">
                    <o:lock v:ext="edit" aspectratio="t"/>
                    <v:oval id="Elipse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upo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a libre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FB80D90" w14:textId="77777777" w:rsidR="00C2098A" w:rsidRDefault="00C2098A" w:rsidP="00684488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033A0D32" wp14:editId="6518E372">
                    <wp:extent cx="329184" cy="329184"/>
                    <wp:effectExtent l="0" t="0" r="13970" b="13970"/>
                    <wp:docPr id="8" name="Grupo 4" title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C9E5068" id="Grupo 4" o:spid="_x0000_s1026" alt="Título: 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2ED3791" w14:textId="77777777" w:rsidR="00C2098A" w:rsidRDefault="00C2098A" w:rsidP="00684488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06DA73AC" wp14:editId="05943D25">
                    <wp:extent cx="329184" cy="329184"/>
                    <wp:effectExtent l="0" t="0" r="13970" b="13970"/>
                    <wp:docPr id="9" name="Grupo 10" title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133687E" id="Grupo 10" o:spid="_x0000_s1026" alt="Título: 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DfGnik/EQAAyF0AAA4AAAAAAAAAAAAAAAAALgIAAGRycy9lMm9Eb2MueG1sUEsBAi0AFAAGAAgA&#10;AAAhAGhHG9DYAAAAAwEAAA8AAAAAAAAAAAAAAAAAmRMAAGRycy9kb3ducmV2LnhtbFBLBQYAAAAA&#10;BAAEAPMAAACeFAAAAAA=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17958AA" w14:textId="77777777" w:rsidR="00C2098A" w:rsidRDefault="00C2098A" w:rsidP="00684488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22FA55A3" wp14:editId="78B41398">
                    <wp:extent cx="329184" cy="329184"/>
                    <wp:effectExtent l="0" t="0" r="13970" b="13970"/>
                    <wp:docPr id="12" name="Grupo 16" title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CBFDB8C" id="Grupo 16" o:spid="_x0000_s1026" alt="Título: 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jv/bmcgRAAD9YwAADgAAAAAAAAAAAAAAAAAuAgAAZHJz&#10;L2Uyb0RvYy54bWxQSwECLQAUAAYACAAAACEAaEcb0NgAAAADAQAADwAAAAAAAAAAAAAAAAAiFAAA&#10;ZHJzL2Rvd25yZXYueG1sUEsFBgAAAAAEAAQA8wAAACcVAAAAAA==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26A10" w14:paraId="26B48B66" w14:textId="77777777" w:rsidTr="00826A10">
      <w:sdt>
        <w:sdtPr>
          <w:id w:val="2059505472"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14:paraId="735FFE8D" w14:textId="77777777" w:rsidR="00826A10" w:rsidRPr="00CA3DF1" w:rsidRDefault="00826A10" w:rsidP="00826A10">
              <w:pPr>
                <w:pStyle w:val="Piedepgina"/>
              </w:pPr>
              <w:r>
                <w:rPr>
                  <w:lang w:bidi="es-ES"/>
                </w:rPr>
                <w:t>Correo electrónico</w:t>
              </w:r>
            </w:p>
          </w:tc>
        </w:sdtContent>
      </w:sdt>
      <w:sdt>
        <w:sdtPr>
          <w:id w:val="-350426300"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14:paraId="44B54D0D" w14:textId="77777777" w:rsidR="00826A10" w:rsidRPr="00C2098A" w:rsidRDefault="00826A10" w:rsidP="00826A10">
              <w:pPr>
                <w:pStyle w:val="Piedepgina"/>
              </w:pPr>
              <w:r>
                <w:rPr>
                  <w:lang w:bidi="es-ES"/>
                </w:rPr>
                <w:t>Nombre de usuario de Twitter</w:t>
              </w:r>
            </w:p>
          </w:tc>
        </w:sdtContent>
      </w:sdt>
      <w:sdt>
        <w:sdtPr>
          <w:id w:val="-100111087"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14:paraId="7A59BFDD" w14:textId="77777777" w:rsidR="00826A10" w:rsidRPr="00C2098A" w:rsidRDefault="00826A10" w:rsidP="00826A10">
              <w:pPr>
                <w:pStyle w:val="Piedepgina"/>
              </w:pPr>
              <w:r>
                <w:rPr>
                  <w:lang w:bidi="es-ES"/>
                </w:rPr>
                <w:t>Teléfono</w:t>
              </w:r>
            </w:p>
          </w:tc>
        </w:sdtContent>
      </w:sdt>
      <w:sdt>
        <w:sdtPr>
          <w:id w:val="-1851867989"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14:paraId="602280D0" w14:textId="77777777" w:rsidR="00826A10" w:rsidRPr="00C2098A" w:rsidRDefault="00826A10" w:rsidP="00826A10">
              <w:pPr>
                <w:pStyle w:val="Piedepgina"/>
              </w:pPr>
              <w:r>
                <w:rPr>
                  <w:lang w:bidi="es-ES"/>
                </w:rPr>
                <w:t>Dirección URL de LinkedIn</w:t>
              </w:r>
            </w:p>
          </w:tc>
        </w:sdtContent>
      </w:sdt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5487BE" w14:textId="77777777" w:rsidR="00C2098A" w:rsidRDefault="00217980" w:rsidP="00217980">
        <w:pPr>
          <w:pStyle w:val="Piedepgina"/>
          <w:rPr>
            <w:noProof/>
          </w:rPr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826A10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176" w:type="pct"/>
      <w:tblInd w:w="1134" w:type="dxa"/>
      <w:tblLayout w:type="fixed"/>
      <w:tblLook w:val="04A0" w:firstRow="1" w:lastRow="0" w:firstColumn="1" w:lastColumn="0" w:noHBand="0" w:noVBand="1"/>
      <w:tblDescription w:val="Diseño de tabla de pie de página para la información de contacto"/>
    </w:tblPr>
    <w:tblGrid>
      <w:gridCol w:w="3119"/>
      <w:gridCol w:w="2410"/>
      <w:gridCol w:w="3259"/>
    </w:tblGrid>
    <w:tr w:rsidR="00E23673" w14:paraId="404F5C1B" w14:textId="77777777" w:rsidTr="00026FD9">
      <w:tc>
        <w:tcPr>
          <w:tcW w:w="3119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FAA5EE8" w14:textId="77777777" w:rsidR="00E23673" w:rsidRDefault="00E23673" w:rsidP="00217980">
          <w:pPr>
            <w:pStyle w:val="Piedepgina"/>
          </w:pPr>
          <w:r w:rsidRPr="00CA3DF1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2F60B611" wp14:editId="2C3569CB">
                    <wp:extent cx="329184" cy="329184"/>
                    <wp:effectExtent l="0" t="0" r="0" b="0"/>
                    <wp:docPr id="27" name="Grupo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Elipse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a lib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ángulo isósceles 33" descr="icono de correo electrónico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CF6ECA7" id="Grupo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CdA/3dFCAAANzkAAA4AAAAA&#10;AAAAAAAAAAAALgIAAGRycy9lMm9Eb2MueG1sUEsBAi0AFAAGAAgAAAAhAGhHG9DYAAAAAwEAAA8A&#10;AAAAAAAAAAAAAAAAnwoAAGRycy9kb3ducmV2LnhtbFBLBQYAAAAABAAEAPMAAACkCwAAAAA=&#10;">
                    <o:lock v:ext="edit" aspectratio="t"/>
                    <v:oval id="Elipse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upo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orma libre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33" o:spid="_x0000_s1032" type="#_x0000_t5" alt="icono de correo electrónico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41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5B0774F" w14:textId="77777777" w:rsidR="00E23673" w:rsidRDefault="00E23673" w:rsidP="00E23673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7F5248B5" wp14:editId="12BC3ED1">
                    <wp:extent cx="329184" cy="329184"/>
                    <wp:effectExtent l="0" t="0" r="13970" b="13970"/>
                    <wp:docPr id="37" name="Grupo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ímbolo de teléfono" descr="Icon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264C4BF" id="Grupo 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HAoFWhFEQAAyV0AAA4AAAAAAAAAAAAAAAAALgIAAGRycy9lMm9Eb2MueG1sUEsBAi0A&#10;FAAGAAgAAAAhAGhHG9DYAAAAAwEAAA8AAAAAAAAAAAAAAAAAnxMAAGRycy9kb3ducmV2LnhtbFBL&#10;BQYAAAAABAAEAPMAAACkFAAAAAA=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alt="Icono de teléfono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3259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DDDC805" w14:textId="77777777" w:rsidR="00E23673" w:rsidRDefault="00E23673" w:rsidP="00217980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5AC2A387" wp14:editId="78085672">
                    <wp:extent cx="329184" cy="329184"/>
                    <wp:effectExtent l="0" t="0" r="13970" b="13970"/>
                    <wp:docPr id="40" name="Grupo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Símbolo de LinkedIn" descr="Icono vinculado e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F98DA3A" id="Grupo 16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CQ+bSR0xEAAP5jAAAOAAAAAAAAAAAA&#10;AAAAAC4CAABkcnMvZTJvRG9jLnhtbFBLAQItABQABgAIAAAAIQBoRxvQ2AAAAAMBAAAPAAAAAAAA&#10;AAAAAAAAAC0UAABkcnMvZG93bnJldi54bWxQSwUGAAAAAAQABADzAAAAMhUAAAAA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alt="Icono vinculado e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E23673" w:rsidRPr="00994D5B" w14:paraId="38255F83" w14:textId="77777777" w:rsidTr="00026FD9">
      <w:tc>
        <w:tcPr>
          <w:tcW w:w="3119" w:type="dxa"/>
          <w:tcMar>
            <w:top w:w="144" w:type="dxa"/>
            <w:left w:w="115" w:type="dxa"/>
            <w:right w:w="115" w:type="dxa"/>
          </w:tcMar>
        </w:tcPr>
        <w:p w14:paraId="3F8D4E0D" w14:textId="2525A896" w:rsidR="00E23673" w:rsidRPr="00CA3DF1" w:rsidRDefault="00E23673" w:rsidP="003C5528">
          <w:pPr>
            <w:pStyle w:val="Piedepgina"/>
          </w:pPr>
          <w:r>
            <w:t>ADRIEFAPE@GMAIL.COM</w:t>
          </w:r>
        </w:p>
      </w:tc>
      <w:tc>
        <w:tcPr>
          <w:tcW w:w="2410" w:type="dxa"/>
          <w:tcMar>
            <w:top w:w="144" w:type="dxa"/>
            <w:left w:w="115" w:type="dxa"/>
            <w:right w:w="115" w:type="dxa"/>
          </w:tcMar>
        </w:tcPr>
        <w:p w14:paraId="0CB75B76" w14:textId="2524A477" w:rsidR="00E23673" w:rsidRPr="00C2098A" w:rsidRDefault="00E23673" w:rsidP="00217980">
          <w:pPr>
            <w:pStyle w:val="Piedepgina"/>
          </w:pPr>
          <w:r>
            <w:t>+51 997 768 964</w:t>
          </w:r>
        </w:p>
      </w:tc>
      <w:tc>
        <w:tcPr>
          <w:tcW w:w="3259" w:type="dxa"/>
          <w:tcMar>
            <w:top w:w="144" w:type="dxa"/>
            <w:left w:w="115" w:type="dxa"/>
            <w:right w:w="115" w:type="dxa"/>
          </w:tcMar>
        </w:tcPr>
        <w:p w14:paraId="713C7A1B" w14:textId="7B05915C" w:rsidR="00E23673" w:rsidRPr="00D54895" w:rsidRDefault="000415BA" w:rsidP="00217980">
          <w:pPr>
            <w:pStyle w:val="Piedepgina"/>
            <w:rPr>
              <w:lang w:val="en-US"/>
            </w:rPr>
          </w:pPr>
          <w:r w:rsidRPr="00D54895">
            <w:rPr>
              <w:lang w:val="en-US"/>
            </w:rPr>
            <w:t>linkedin.com/in/adriel-pezo-vizcarra-0a71b91ba/</w:t>
          </w:r>
        </w:p>
      </w:tc>
    </w:tr>
  </w:tbl>
  <w:p w14:paraId="0CCDE841" w14:textId="77777777" w:rsidR="00217980" w:rsidRPr="00D54895" w:rsidRDefault="00217980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8B131" w14:textId="77777777" w:rsidR="00437A5B" w:rsidRDefault="00437A5B" w:rsidP="00713050">
      <w:pPr>
        <w:spacing w:line="240" w:lineRule="auto"/>
      </w:pPr>
      <w:r>
        <w:separator/>
      </w:r>
    </w:p>
  </w:footnote>
  <w:footnote w:type="continuationSeparator" w:id="0">
    <w:p w14:paraId="1CC756D2" w14:textId="77777777" w:rsidR="00437A5B" w:rsidRDefault="00437A5B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Diseño de tabla de encabezado de página de continuación"/>
    </w:tblPr>
    <w:tblGrid>
      <w:gridCol w:w="3787"/>
      <w:gridCol w:w="6735"/>
    </w:tblGrid>
    <w:tr w:rsidR="001A5CA9" w:rsidRPr="00F207C0" w14:paraId="72B5226E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40F3D9E5" w14:textId="77777777" w:rsidR="00826A10" w:rsidRPr="00906BEE" w:rsidRDefault="00437A5B" w:rsidP="00826A10">
          <w:pPr>
            <w:pStyle w:val="Iniciales"/>
          </w:pPr>
          <w:sdt>
            <w:sdtPr>
              <w:alias w:val="Escriba las iniciales:"/>
              <w:tag w:val="Escriba las iniciales:"/>
              <w:id w:val="1185324316"/>
              <w:temporary/>
              <w:showingPlcHdr/>
              <w15:appearance w15:val="hidden"/>
            </w:sdtPr>
            <w:sdtEndPr/>
            <w:sdtContent>
              <w:r w:rsidR="001A27BC">
                <w:rPr>
                  <w:lang w:bidi="es-ES"/>
                </w:rPr>
                <w:t>SN</w:t>
              </w:r>
            </w:sdtContent>
          </w:sdt>
        </w:p>
        <w:p w14:paraId="65FAF2FE" w14:textId="77777777" w:rsidR="001A5CA9" w:rsidRPr="00F207C0" w:rsidRDefault="001A5CA9" w:rsidP="001A5CA9">
          <w:pPr>
            <w:pStyle w:val="Iniciale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aconcuadrcul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Diseño de tabla de título"/>
          </w:tblPr>
          <w:tblGrid>
            <w:gridCol w:w="6735"/>
          </w:tblGrid>
          <w:tr w:rsidR="001A5CA9" w14:paraId="14D3F87A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6748DB14" w14:textId="77777777" w:rsidR="001A5CA9" w:rsidRPr="009B3C40" w:rsidRDefault="00437A5B" w:rsidP="001A5CA9">
                <w:pPr>
                  <w:pStyle w:val="Ttulo1"/>
                  <w:outlineLvl w:val="0"/>
                </w:pPr>
                <w:sdt>
                  <w:sdtPr>
                    <w:alias w:val="Escriba su nombre:"/>
                    <w:tag w:val="Escriba su nombre:"/>
                    <w:id w:val="185027472"/>
                    <w:placeholder>
                      <w:docPart w:val="E80353E8D33E46B18449D62819BBAE56"/>
                    </w:placeholder>
                    <w:showingPlcHdr/>
                    <w15:appearance w15:val="hidden"/>
                  </w:sdtPr>
                  <w:sdtEndPr/>
                  <w:sdtContent>
                    <w:r w:rsidR="00D97A41">
                      <w:rPr>
                        <w:lang w:bidi="es-ES"/>
                      </w:rPr>
                      <w:t>Su nombre</w:t>
                    </w:r>
                  </w:sdtContent>
                </w:sdt>
              </w:p>
              <w:p w14:paraId="7109822D" w14:textId="77777777" w:rsidR="001A5CA9" w:rsidRDefault="001A5CA9" w:rsidP="001A5CA9">
                <w:pPr>
                  <w:pStyle w:val="Ttulo2"/>
                  <w:outlineLvl w:val="1"/>
                </w:pPr>
              </w:p>
            </w:tc>
          </w:tr>
        </w:tbl>
        <w:p w14:paraId="22F02B2D" w14:textId="77777777" w:rsidR="001A5CA9" w:rsidRPr="00F207C0" w:rsidRDefault="001A5CA9" w:rsidP="001A5CA9"/>
      </w:tc>
    </w:tr>
  </w:tbl>
  <w:p w14:paraId="29F6C1EF" w14:textId="77777777" w:rsidR="00217980" w:rsidRPr="001A5CA9" w:rsidRDefault="00FB0EC9" w:rsidP="001A5CA9">
    <w:pPr>
      <w:pStyle w:val="Encabezado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16667BC" wp14:editId="20A64348">
              <wp:simplePos x="0" y="0"/>
              <wp:positionH relativeFrom="column">
                <wp:posOffset>0</wp:posOffset>
              </wp:positionH>
              <wp:positionV relativeFrom="paragraph">
                <wp:posOffset>-1870075</wp:posOffset>
              </wp:positionV>
              <wp:extent cx="6665595" cy="1810385"/>
              <wp:effectExtent l="0" t="0" r="1905" b="0"/>
              <wp:wrapNone/>
              <wp:docPr id="1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595" cy="1810385"/>
                        <a:chOff x="0" y="0"/>
                        <a:chExt cx="6665965" cy="1810512"/>
                      </a:xfrm>
                    </wpg:grpSpPr>
                    <wps:wsp>
                      <wps:cNvPr id="7" name="Rectángulo rojo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írculo blanco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Círculo rojo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D7F216C" id="Grupo 3" o:spid="_x0000_s1026" style="position:absolute;margin-left:0;margin-top:-147.25pt;width:524.85pt;height:142.55pt;z-index:-25165516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">
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Círculo blanco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 rojo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24"/>
    <w:rsid w:val="00026FD9"/>
    <w:rsid w:val="00027844"/>
    <w:rsid w:val="000415BA"/>
    <w:rsid w:val="00091382"/>
    <w:rsid w:val="0009283C"/>
    <w:rsid w:val="000A07DA"/>
    <w:rsid w:val="000A2BFA"/>
    <w:rsid w:val="000B0619"/>
    <w:rsid w:val="000B61CA"/>
    <w:rsid w:val="000F062F"/>
    <w:rsid w:val="000F7610"/>
    <w:rsid w:val="00114ED7"/>
    <w:rsid w:val="00116C44"/>
    <w:rsid w:val="001300CA"/>
    <w:rsid w:val="00140B0E"/>
    <w:rsid w:val="00186B0E"/>
    <w:rsid w:val="001A27BC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66D3"/>
    <w:rsid w:val="004077FB"/>
    <w:rsid w:val="004244FF"/>
    <w:rsid w:val="00424DD9"/>
    <w:rsid w:val="004305E4"/>
    <w:rsid w:val="00437A5B"/>
    <w:rsid w:val="0046104A"/>
    <w:rsid w:val="004717C5"/>
    <w:rsid w:val="004A24CC"/>
    <w:rsid w:val="00523479"/>
    <w:rsid w:val="00543DB7"/>
    <w:rsid w:val="005729B0"/>
    <w:rsid w:val="00583E4F"/>
    <w:rsid w:val="00641630"/>
    <w:rsid w:val="00684488"/>
    <w:rsid w:val="006A3CE7"/>
    <w:rsid w:val="006A7746"/>
    <w:rsid w:val="006B4022"/>
    <w:rsid w:val="006C4C50"/>
    <w:rsid w:val="006D76B1"/>
    <w:rsid w:val="00713050"/>
    <w:rsid w:val="00741125"/>
    <w:rsid w:val="00746F7F"/>
    <w:rsid w:val="007569C1"/>
    <w:rsid w:val="00763832"/>
    <w:rsid w:val="00772919"/>
    <w:rsid w:val="007C238F"/>
    <w:rsid w:val="007D2696"/>
    <w:rsid w:val="007D2FD2"/>
    <w:rsid w:val="007D406E"/>
    <w:rsid w:val="007D6458"/>
    <w:rsid w:val="00811117"/>
    <w:rsid w:val="00823C54"/>
    <w:rsid w:val="00826A10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94D5B"/>
    <w:rsid w:val="009B3C40"/>
    <w:rsid w:val="009D1C24"/>
    <w:rsid w:val="009F7AD9"/>
    <w:rsid w:val="00A42540"/>
    <w:rsid w:val="00A50939"/>
    <w:rsid w:val="00A83413"/>
    <w:rsid w:val="00AA6A40"/>
    <w:rsid w:val="00AA75F6"/>
    <w:rsid w:val="00AD00FD"/>
    <w:rsid w:val="00AE4E75"/>
    <w:rsid w:val="00AF0A8E"/>
    <w:rsid w:val="00B27019"/>
    <w:rsid w:val="00B5664D"/>
    <w:rsid w:val="00B56BC2"/>
    <w:rsid w:val="00B72069"/>
    <w:rsid w:val="00B76A83"/>
    <w:rsid w:val="00BA5B40"/>
    <w:rsid w:val="00BD0206"/>
    <w:rsid w:val="00BE5C40"/>
    <w:rsid w:val="00C2098A"/>
    <w:rsid w:val="00C5444A"/>
    <w:rsid w:val="00C612DA"/>
    <w:rsid w:val="00C62C50"/>
    <w:rsid w:val="00C7741E"/>
    <w:rsid w:val="00C875AB"/>
    <w:rsid w:val="00CA3DF1"/>
    <w:rsid w:val="00CA4581"/>
    <w:rsid w:val="00CC2D8A"/>
    <w:rsid w:val="00CD4CDD"/>
    <w:rsid w:val="00CE18D5"/>
    <w:rsid w:val="00D04109"/>
    <w:rsid w:val="00D54895"/>
    <w:rsid w:val="00D97A41"/>
    <w:rsid w:val="00DD3CF6"/>
    <w:rsid w:val="00DD6416"/>
    <w:rsid w:val="00DF4E0A"/>
    <w:rsid w:val="00E02DCD"/>
    <w:rsid w:val="00E12C60"/>
    <w:rsid w:val="00E22E87"/>
    <w:rsid w:val="00E23673"/>
    <w:rsid w:val="00E57630"/>
    <w:rsid w:val="00E86C2B"/>
    <w:rsid w:val="00EB2D52"/>
    <w:rsid w:val="00EF7CC9"/>
    <w:rsid w:val="00F079B9"/>
    <w:rsid w:val="00F207C0"/>
    <w:rsid w:val="00F20AE5"/>
    <w:rsid w:val="00F35AD6"/>
    <w:rsid w:val="00F47E97"/>
    <w:rsid w:val="00F645C7"/>
    <w:rsid w:val="00FB0EC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8C44D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1A27BC"/>
    <w:pPr>
      <w:keepNext/>
      <w:keepLines/>
      <w:pBdr>
        <w:bottom w:val="single" w:sz="48" w:space="1" w:color="EA4E4E" w:themeColor="accent1"/>
      </w:pBdr>
      <w:spacing w:before="36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A27BC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3D03E5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Encabezado">
    <w:name w:val="header"/>
    <w:basedOn w:val="Normal"/>
    <w:link w:val="EncabezadoCar"/>
    <w:uiPriority w:val="99"/>
    <w:unhideWhenUsed/>
    <w:rsid w:val="0088504C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88504C"/>
  </w:style>
  <w:style w:type="paragraph" w:styleId="Piedepgina">
    <w:name w:val="footer"/>
    <w:basedOn w:val="Normal"/>
    <w:link w:val="Piedepgina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504C"/>
    <w:rPr>
      <w:rFonts w:asciiTheme="majorHAnsi" w:hAnsiTheme="majorHAnsi"/>
      <w:cap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75F6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AA75F6"/>
  </w:style>
  <w:style w:type="paragraph" w:styleId="Textodebloque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A75F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A75F6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AA75F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AA75F6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A75F6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AA75F6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A75F6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A75F6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AA75F6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AA75F6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A75F6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AA75F6"/>
  </w:style>
  <w:style w:type="table" w:styleId="Cuadrculavistosa">
    <w:name w:val="Colorful Grid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A75F6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75F6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A75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75F6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AA75F6"/>
  </w:style>
  <w:style w:type="character" w:customStyle="1" w:styleId="FechaCar">
    <w:name w:val="Fecha Car"/>
    <w:basedOn w:val="Fuentedeprrafopredeter"/>
    <w:link w:val="Fecha"/>
    <w:uiPriority w:val="99"/>
    <w:semiHidden/>
    <w:rsid w:val="00AA75F6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A75F6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AA75F6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AA75F6"/>
  </w:style>
  <w:style w:type="character" w:styleId="nfasis">
    <w:name w:val="Emphasis"/>
    <w:basedOn w:val="Fuentedeprrafopredeter"/>
    <w:uiPriority w:val="10"/>
    <w:semiHidden/>
    <w:unhideWhenUsed/>
    <w:rsid w:val="00AA75F6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A75F6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75F6"/>
    <w:rPr>
      <w:szCs w:val="20"/>
    </w:rPr>
  </w:style>
  <w:style w:type="table" w:styleId="Tablaconcuadrcula1clara">
    <w:name w:val="Grid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AA75F6"/>
  </w:style>
  <w:style w:type="paragraph" w:styleId="DireccinHTML">
    <w:name w:val="HTML Address"/>
    <w:basedOn w:val="Normal"/>
    <w:link w:val="DireccinHTMLC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AA75F6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75F6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AA75F6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A75F6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D03E5"/>
    <w:rPr>
      <w:i/>
      <w:iCs/>
      <w:color w:val="D0181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A75F6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AA75F6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AA75F6"/>
  </w:style>
  <w:style w:type="character" w:styleId="Nmerodepgina">
    <w:name w:val="page number"/>
    <w:basedOn w:val="Fuentedeprrafopredeter"/>
    <w:uiPriority w:val="99"/>
    <w:semiHidden/>
    <w:unhideWhenUsed/>
    <w:rsid w:val="00AA75F6"/>
  </w:style>
  <w:style w:type="table" w:styleId="Tablanormal1">
    <w:name w:val="Plain Table 1"/>
    <w:basedOn w:val="Tab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A75F6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AA75F6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AA75F6"/>
  </w:style>
  <w:style w:type="character" w:customStyle="1" w:styleId="SaludoCar">
    <w:name w:val="Saludo Car"/>
    <w:basedOn w:val="Fuentedeprrafopredeter"/>
    <w:link w:val="Saludo"/>
    <w:uiPriority w:val="99"/>
    <w:semiHidden/>
    <w:rsid w:val="00AA75F6"/>
  </w:style>
  <w:style w:type="paragraph" w:styleId="Firma">
    <w:name w:val="Signature"/>
    <w:basedOn w:val="Normal"/>
    <w:link w:val="Firma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AA75F6"/>
  </w:style>
  <w:style w:type="character" w:styleId="Textoennegrita">
    <w:name w:val="Strong"/>
    <w:basedOn w:val="Fuentedeprrafopredeter"/>
    <w:uiPriority w:val="22"/>
    <w:semiHidden/>
    <w:unhideWhenUsed/>
    <w:qFormat/>
    <w:rsid w:val="00AA75F6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AA75F6"/>
  </w:style>
  <w:style w:type="table" w:styleId="Tablaprofesional">
    <w:name w:val="Table Professional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\AppData\Roaming\Microsoft\Templates\Curr&#237;culum%20v&#237;tae%20elegante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884ED57316454882BBABB599F1A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BFC53-80DB-4751-BDDF-7CD04406CA99}"/>
      </w:docPartPr>
      <w:docPartBody>
        <w:p w:rsidR="0002702D" w:rsidRDefault="00E35186">
          <w:pPr>
            <w:pStyle w:val="37884ED57316454882BBABB599F1A357"/>
          </w:pPr>
          <w:r w:rsidRPr="00906BEE">
            <w:rPr>
              <w:lang w:bidi="es-ES"/>
            </w:rPr>
            <w:t>Objetivo</w:t>
          </w:r>
        </w:p>
      </w:docPartBody>
    </w:docPart>
    <w:docPart>
      <w:docPartPr>
        <w:name w:val="BCC94ED357544C419DF1C79F91803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640C2-BA02-444A-A215-EF30154C42CF}"/>
      </w:docPartPr>
      <w:docPartBody>
        <w:p w:rsidR="0002702D" w:rsidRDefault="00E35186">
          <w:pPr>
            <w:pStyle w:val="BCC94ED357544C419DF1C79F91803DA5"/>
          </w:pPr>
          <w:r w:rsidRPr="00906BEE">
            <w:rPr>
              <w:lang w:bidi="es-ES"/>
            </w:rPr>
            <w:t>Aptitudes</w:t>
          </w:r>
        </w:p>
      </w:docPartBody>
    </w:docPart>
    <w:docPart>
      <w:docPartPr>
        <w:name w:val="6660804980D64F8A8A4C728908DED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B9904-0492-4DB1-8B6C-95762A2701B8}"/>
      </w:docPartPr>
      <w:docPartBody>
        <w:p w:rsidR="0002702D" w:rsidRDefault="00E35186">
          <w:pPr>
            <w:pStyle w:val="6660804980D64F8A8A4C728908DEDF22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B5E59941960744C19F95406C85772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978A6-FBE2-4B2A-9A36-4A501BAA7B5A}"/>
      </w:docPartPr>
      <w:docPartBody>
        <w:p w:rsidR="0002702D" w:rsidRDefault="00E35186">
          <w:pPr>
            <w:pStyle w:val="B5E59941960744C19F95406C85772B33"/>
          </w:pPr>
          <w:r w:rsidRPr="007D6458">
            <w:rPr>
              <w:lang w:bidi="es-ES"/>
            </w:rPr>
            <w:t>Profesión o sector</w:t>
          </w:r>
        </w:p>
      </w:docPartBody>
    </w:docPart>
    <w:docPart>
      <w:docPartPr>
        <w:name w:val="AC8AB8E6F0794F518BEBA377491F1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9CF6C-7552-4AEF-8600-2780ECD53DAC}"/>
      </w:docPartPr>
      <w:docPartBody>
        <w:p w:rsidR="0002702D" w:rsidRDefault="00E35186">
          <w:pPr>
            <w:pStyle w:val="AC8AB8E6F0794F518BEBA377491F13F5"/>
          </w:pPr>
          <w:r w:rsidRPr="007D6458">
            <w:rPr>
              <w:lang w:bidi="es-ES"/>
            </w:rPr>
            <w:t>Vínculo a otras propiedades en línea: Cartera, sitio web o blog</w:t>
          </w:r>
        </w:p>
      </w:docPartBody>
    </w:docPart>
    <w:docPart>
      <w:docPartPr>
        <w:name w:val="5E6D49BCFF344C218D9C79317D028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B5E34-3001-494E-933A-547AD5DA04C6}"/>
      </w:docPartPr>
      <w:docPartBody>
        <w:p w:rsidR="0002702D" w:rsidRDefault="00E35186">
          <w:pPr>
            <w:pStyle w:val="5E6D49BCFF344C218D9C79317D02803A"/>
          </w:pPr>
          <w:r w:rsidRPr="00906BEE">
            <w:rPr>
              <w:lang w:bidi="es-ES"/>
            </w:rPr>
            <w:t>Experiencia</w:t>
          </w:r>
        </w:p>
      </w:docPartBody>
    </w:docPart>
    <w:docPart>
      <w:docPartPr>
        <w:name w:val="A4FFE77D45D64AC8BBC0CE5B34641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B8284-CBA3-4072-B5E5-D4AB881B1731}"/>
      </w:docPartPr>
      <w:docPartBody>
        <w:p w:rsidR="0002702D" w:rsidRDefault="00E35186">
          <w:pPr>
            <w:pStyle w:val="A4FFE77D45D64AC8BBC0CE5B34641974"/>
          </w:pPr>
          <w:r w:rsidRPr="00906BEE">
            <w:rPr>
              <w:lang w:bidi="es-ES"/>
            </w:rPr>
            <w:t>Formación</w:t>
          </w:r>
        </w:p>
      </w:docPartBody>
    </w:docPart>
    <w:docPart>
      <w:docPartPr>
        <w:name w:val="E80353E8D33E46B18449D62819BBA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19D4C-CDE2-42F9-847B-7C8F3A970547}"/>
      </w:docPartPr>
      <w:docPartBody>
        <w:p w:rsidR="0002702D" w:rsidRDefault="00E35186">
          <w:pPr>
            <w:pStyle w:val="E80353E8D33E46B18449D62819BBAE56"/>
          </w:pPr>
          <w:r w:rsidRPr="00906BEE">
            <w:rPr>
              <w:lang w:bidi="es-ES"/>
            </w:rPr>
            <w:t>Centro educativo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86"/>
    <w:rsid w:val="0002702D"/>
    <w:rsid w:val="003C1D6C"/>
    <w:rsid w:val="00521193"/>
    <w:rsid w:val="00E3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7884ED57316454882BBABB599F1A357">
    <w:name w:val="37884ED57316454882BBABB599F1A357"/>
  </w:style>
  <w:style w:type="paragraph" w:customStyle="1" w:styleId="BCC94ED357544C419DF1C79F91803DA5">
    <w:name w:val="BCC94ED357544C419DF1C79F91803DA5"/>
  </w:style>
  <w:style w:type="paragraph" w:customStyle="1" w:styleId="6660804980D64F8A8A4C728908DEDF22">
    <w:name w:val="6660804980D64F8A8A4C728908DEDF22"/>
  </w:style>
  <w:style w:type="paragraph" w:customStyle="1" w:styleId="B5E59941960744C19F95406C85772B33">
    <w:name w:val="B5E59941960744C19F95406C85772B33"/>
  </w:style>
  <w:style w:type="paragraph" w:customStyle="1" w:styleId="AC8AB8E6F0794F518BEBA377491F13F5">
    <w:name w:val="AC8AB8E6F0794F518BEBA377491F13F5"/>
  </w:style>
  <w:style w:type="paragraph" w:customStyle="1" w:styleId="5E6D49BCFF344C218D9C79317D02803A">
    <w:name w:val="5E6D49BCFF344C218D9C79317D02803A"/>
  </w:style>
  <w:style w:type="paragraph" w:customStyle="1" w:styleId="A4FFE77D45D64AC8BBC0CE5B34641974">
    <w:name w:val="A4FFE77D45D64AC8BBC0CE5B34641974"/>
  </w:style>
  <w:style w:type="paragraph" w:customStyle="1" w:styleId="E80353E8D33E46B18449D62819BBAE56">
    <w:name w:val="E80353E8D33E46B18449D62819BBAE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elegante diseñado por MOO.dotx</Template>
  <TotalTime>0</TotalTime>
  <Pages>1</Pages>
  <Words>172</Words>
  <Characters>949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DESARROLLADOR WEB</dc:subject>
  <dc:creator/>
  <cp:keywords/>
  <dc:description>https://adpezviz.000webhostapp.com</dc:description>
  <cp:lastModifiedBy/>
  <cp:revision>1</cp:revision>
  <dcterms:created xsi:type="dcterms:W3CDTF">2021-11-17T13:09:00Z</dcterms:created>
  <dcterms:modified xsi:type="dcterms:W3CDTF">2021-11-18T00:11:00Z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